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14:paraId="5EB41F4A" w14:textId="77777777" w:rsidTr="00E941EF">
        <w:tc>
          <w:tcPr>
            <w:tcW w:w="3023" w:type="dxa"/>
          </w:tcPr>
          <w:sdt>
            <w:sdtPr>
              <w:alias w:val="Your Name:"/>
              <w:tag w:val="Your Name:"/>
              <w:id w:val="-1220516334"/>
              <w:placeholder>
                <w:docPart w:val="0C53347E74343849A4F26140BEA44E55"/>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7755C6EA" w14:textId="77777777" w:rsidR="00B93310" w:rsidRPr="005152F2" w:rsidRDefault="00B86034" w:rsidP="003856C9">
                <w:pPr>
                  <w:pStyle w:val="Heading1"/>
                </w:pPr>
                <w:r>
                  <w:t>Jesus Lopez</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59AC5993" w14:textId="77777777" w:rsidTr="0043426C">
              <w:tc>
                <w:tcPr>
                  <w:tcW w:w="3023" w:type="dxa"/>
                  <w:tcBorders>
                    <w:top w:val="nil"/>
                    <w:bottom w:val="nil"/>
                  </w:tcBorders>
                  <w:tcMar>
                    <w:top w:w="360" w:type="dxa"/>
                    <w:bottom w:w="0" w:type="dxa"/>
                  </w:tcMar>
                </w:tcPr>
                <w:p w14:paraId="30BCE510" w14:textId="77777777" w:rsidR="00441EB9" w:rsidRDefault="00441EB9" w:rsidP="00441EB9">
                  <w:pPr>
                    <w:pStyle w:val="Heading3"/>
                  </w:pPr>
                  <w:r w:rsidRPr="005674AC">
                    <w:rPr>
                      <w:noProof/>
                    </w:rPr>
                    <mc:AlternateContent>
                      <mc:Choice Requires="wpg">
                        <w:drawing>
                          <wp:inline distT="0" distB="0" distL="0" distR="0" wp14:anchorId="78E0E555" wp14:editId="66CADD85">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3313190"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3045E4AC" w14:textId="77777777" w:rsidTr="0043426C">
              <w:tc>
                <w:tcPr>
                  <w:tcW w:w="3023" w:type="dxa"/>
                  <w:tcBorders>
                    <w:top w:val="nil"/>
                    <w:bottom w:val="nil"/>
                  </w:tcBorders>
                  <w:tcMar>
                    <w:top w:w="115" w:type="dxa"/>
                    <w:bottom w:w="0" w:type="dxa"/>
                  </w:tcMar>
                </w:tcPr>
                <w:p w14:paraId="43F5302C" w14:textId="77777777" w:rsidR="00441EB9" w:rsidRDefault="00B86034" w:rsidP="00441EB9">
                  <w:pPr>
                    <w:pStyle w:val="Heading3"/>
                  </w:pPr>
                  <w:r>
                    <w:t>jesus.blopez97@gmail.com</w:t>
                  </w:r>
                </w:p>
              </w:tc>
            </w:tr>
            <w:tr w:rsidR="00441EB9" w:rsidRPr="005152F2" w14:paraId="4E4C5A63" w14:textId="77777777" w:rsidTr="0043426C">
              <w:tc>
                <w:tcPr>
                  <w:tcW w:w="3023" w:type="dxa"/>
                  <w:tcBorders>
                    <w:top w:val="nil"/>
                    <w:bottom w:val="nil"/>
                  </w:tcBorders>
                  <w:tcMar>
                    <w:top w:w="360" w:type="dxa"/>
                    <w:bottom w:w="0" w:type="dxa"/>
                  </w:tcMar>
                </w:tcPr>
                <w:p w14:paraId="0462686A" w14:textId="77777777" w:rsidR="00441EB9" w:rsidRDefault="00441EB9" w:rsidP="00441EB9">
                  <w:pPr>
                    <w:pStyle w:val="Heading3"/>
                  </w:pPr>
                  <w:r w:rsidRPr="005674AC">
                    <w:rPr>
                      <w:noProof/>
                    </w:rPr>
                    <mc:AlternateContent>
                      <mc:Choice Requires="wpg">
                        <w:drawing>
                          <wp:inline distT="0" distB="0" distL="0" distR="0" wp14:anchorId="0FA12A09" wp14:editId="34D65245">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4103A00"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0EFD88FC" w14:textId="77777777" w:rsidTr="0043426C">
              <w:tc>
                <w:tcPr>
                  <w:tcW w:w="3023" w:type="dxa"/>
                  <w:tcBorders>
                    <w:top w:val="nil"/>
                    <w:bottom w:val="nil"/>
                  </w:tcBorders>
                  <w:tcMar>
                    <w:top w:w="115" w:type="dxa"/>
                    <w:bottom w:w="0" w:type="dxa"/>
                  </w:tcMar>
                </w:tcPr>
                <w:p w14:paraId="6234646D" w14:textId="77777777" w:rsidR="00441EB9" w:rsidRDefault="00B86034" w:rsidP="00441EB9">
                  <w:pPr>
                    <w:pStyle w:val="Heading3"/>
                  </w:pPr>
                  <w:r>
                    <w:t>(510)363-4975</w:t>
                  </w:r>
                </w:p>
              </w:tc>
            </w:tr>
            <w:tr w:rsidR="00441EB9" w:rsidRPr="005152F2" w14:paraId="65D50BB8" w14:textId="77777777" w:rsidTr="0043426C">
              <w:tc>
                <w:tcPr>
                  <w:tcW w:w="3023" w:type="dxa"/>
                  <w:tcBorders>
                    <w:top w:val="nil"/>
                    <w:bottom w:val="nil"/>
                  </w:tcBorders>
                  <w:tcMar>
                    <w:top w:w="360" w:type="dxa"/>
                    <w:bottom w:w="0" w:type="dxa"/>
                  </w:tcMar>
                </w:tcPr>
                <w:p w14:paraId="2F7CE7CA" w14:textId="77777777" w:rsidR="00441EB9" w:rsidRDefault="00441EB9" w:rsidP="00441EB9">
                  <w:pPr>
                    <w:pStyle w:val="Heading3"/>
                  </w:pPr>
                  <w:r w:rsidRPr="005674AC">
                    <w:rPr>
                      <w:noProof/>
                    </w:rPr>
                    <mc:AlternateContent>
                      <mc:Choice Requires="wpg">
                        <w:drawing>
                          <wp:inline distT="0" distB="0" distL="0" distR="0" wp14:anchorId="1D1EE0FC" wp14:editId="44A9D4B3">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B8DBEC2"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eUoOFucYAABnjAAADgAAAAAAAAAAAAAAAAAuAgAA&#13;&#10;ZHJzL2Uyb0RvYy54bWxQSwECLQAUAAYACAAAACEA2yfDXNwAAAAIAQAADwAAAAAAAAAAAAAAAABB&#13;&#10;GwAAZHJzL2Rvd25yZXYueG1sUEsFBgAAAAAEAAQA8wAAAEoc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14:paraId="1E443AC5" w14:textId="77777777" w:rsidTr="0043426C">
              <w:tc>
                <w:tcPr>
                  <w:tcW w:w="3023" w:type="dxa"/>
                  <w:tcBorders>
                    <w:top w:val="nil"/>
                    <w:bottom w:val="nil"/>
                  </w:tcBorders>
                  <w:tcMar>
                    <w:top w:w="115" w:type="dxa"/>
                    <w:bottom w:w="0" w:type="dxa"/>
                  </w:tcMar>
                </w:tcPr>
                <w:p w14:paraId="392F7BCB" w14:textId="77777777" w:rsidR="00441EB9" w:rsidRDefault="006B3D11" w:rsidP="00441EB9">
                  <w:pPr>
                    <w:pStyle w:val="Heading3"/>
                  </w:pPr>
                  <w:hyperlink r:id="rId6" w:history="1">
                    <w:r w:rsidR="00B86034" w:rsidRPr="00B86034">
                      <w:rPr>
                        <w:rStyle w:val="Hyperlink"/>
                      </w:rPr>
                      <w:t>Jesus' Linkedin</w:t>
                    </w:r>
                  </w:hyperlink>
                </w:p>
                <w:p w14:paraId="6DACEE70" w14:textId="77777777" w:rsidR="00B86034" w:rsidRDefault="00B86034" w:rsidP="00441EB9">
                  <w:pPr>
                    <w:pStyle w:val="Heading3"/>
                  </w:pPr>
                </w:p>
              </w:tc>
            </w:tr>
            <w:tr w:rsidR="00441EB9" w:rsidRPr="005152F2" w14:paraId="2AD381E8" w14:textId="77777777" w:rsidTr="00F56435">
              <w:tc>
                <w:tcPr>
                  <w:tcW w:w="3023" w:type="dxa"/>
                  <w:tcBorders>
                    <w:top w:val="nil"/>
                    <w:bottom w:val="nil"/>
                  </w:tcBorders>
                  <w:tcMar>
                    <w:top w:w="288" w:type="dxa"/>
                    <w:bottom w:w="374" w:type="dxa"/>
                  </w:tcMar>
                </w:tcPr>
                <w:p w14:paraId="3A8F699D" w14:textId="77777777" w:rsidR="00441EB9" w:rsidRPr="00441EB9" w:rsidRDefault="006B3D11" w:rsidP="00441EB9">
                  <w:pPr>
                    <w:pStyle w:val="Heading3"/>
                    <w:rPr>
                      <w:rFonts w:asciiTheme="minorHAnsi" w:eastAsiaTheme="minorHAnsi" w:hAnsiTheme="minorHAnsi" w:cstheme="minorBidi"/>
                      <w:szCs w:val="18"/>
                    </w:rPr>
                  </w:pPr>
                  <w:hyperlink r:id="rId7" w:history="1">
                    <w:r w:rsidR="00B86034" w:rsidRPr="00B86034">
                      <w:rPr>
                        <w:rStyle w:val="Hyperlink"/>
                        <w:rFonts w:asciiTheme="minorHAnsi" w:eastAsiaTheme="minorHAnsi" w:hAnsiTheme="minorHAnsi" w:cstheme="minorBidi"/>
                        <w:szCs w:val="18"/>
                      </w:rPr>
                      <w:t>Jesus' Portfolio</w:t>
                    </w:r>
                  </w:hyperlink>
                </w:p>
              </w:tc>
            </w:tr>
            <w:tr w:rsidR="005A7E57" w:rsidRPr="005152F2" w14:paraId="7E952403" w14:textId="77777777" w:rsidTr="00F56435">
              <w:tc>
                <w:tcPr>
                  <w:tcW w:w="3023" w:type="dxa"/>
                  <w:tcMar>
                    <w:top w:w="374" w:type="dxa"/>
                    <w:bottom w:w="115" w:type="dxa"/>
                  </w:tcMar>
                </w:tcPr>
                <w:p w14:paraId="0F2B5AE8" w14:textId="77777777" w:rsidR="002C77B9" w:rsidRDefault="006B3D11" w:rsidP="002C77B9">
                  <w:pPr>
                    <w:pStyle w:val="Heading3"/>
                  </w:pPr>
                  <w:sdt>
                    <w:sdtPr>
                      <w:alias w:val="Objective:"/>
                      <w:tag w:val="Objective:"/>
                      <w:id w:val="319159961"/>
                      <w:placeholder>
                        <w:docPart w:val="5BBE3C3C5882DC4B8DDA07106E460FA7"/>
                      </w:placeholder>
                      <w:temporary/>
                      <w:showingPlcHdr/>
                      <w15:appearance w15:val="hidden"/>
                    </w:sdtPr>
                    <w:sdtEndPr/>
                    <w:sdtContent>
                      <w:r w:rsidR="002B7747">
                        <w:t>Objective</w:t>
                      </w:r>
                    </w:sdtContent>
                  </w:sdt>
                </w:p>
                <w:p w14:paraId="0D4B1D8C" w14:textId="77777777" w:rsidR="005A7E57" w:rsidRDefault="00616FF4" w:rsidP="00616FF4">
                  <w:pPr>
                    <w:pStyle w:val="GraphicElement"/>
                  </w:pPr>
                  <w:r>
                    <mc:AlternateContent>
                      <mc:Choice Requires="wps">
                        <w:drawing>
                          <wp:inline distT="0" distB="0" distL="0" distR="0" wp14:anchorId="4251B6DC" wp14:editId="53E0FBF9">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AF08D8"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52ywEAAOoDAAAOAAAAZHJzL2Uyb0RvYy54bWysU9uO0zAQfUfiHyy/01wQ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yc/uds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15B93E3B" w14:textId="625FDACC" w:rsidR="005A7E57" w:rsidRDefault="009C4B4E" w:rsidP="009C4B4E">
                  <w:r>
                    <w:t xml:space="preserve">I am looking for job opportunities as </w:t>
                  </w:r>
                  <w:r w:rsidR="00277C8E">
                    <w:t>an</w:t>
                  </w:r>
                  <w:r>
                    <w:t xml:space="preserve"> intern, junior developer, frontend or backend developer. I am open to working remotely and also willing to relocate anywhere in California.</w:t>
                  </w:r>
                </w:p>
              </w:tc>
            </w:tr>
            <w:tr w:rsidR="00463463" w:rsidRPr="005152F2" w14:paraId="63F1CCE7" w14:textId="77777777" w:rsidTr="00F56435">
              <w:tc>
                <w:tcPr>
                  <w:tcW w:w="3023" w:type="dxa"/>
                  <w:tcMar>
                    <w:top w:w="374" w:type="dxa"/>
                    <w:bottom w:w="115" w:type="dxa"/>
                  </w:tcMar>
                </w:tcPr>
                <w:p w14:paraId="3A938B57" w14:textId="77777777" w:rsidR="005A7E57" w:rsidRDefault="006B3D11" w:rsidP="0043426C">
                  <w:pPr>
                    <w:pStyle w:val="Heading3"/>
                  </w:pPr>
                  <w:sdt>
                    <w:sdtPr>
                      <w:alias w:val="Skills:"/>
                      <w:tag w:val="Skills:"/>
                      <w:id w:val="1490835561"/>
                      <w:placeholder>
                        <w:docPart w:val="1C859CB8C9629F499C8459666A61DB95"/>
                      </w:placeholder>
                      <w:temporary/>
                      <w:showingPlcHdr/>
                      <w15:appearance w15:val="hidden"/>
                    </w:sdtPr>
                    <w:sdtEndPr/>
                    <w:sdtContent>
                      <w:r w:rsidR="007B2F5C">
                        <w:t>Skills</w:t>
                      </w:r>
                    </w:sdtContent>
                  </w:sdt>
                </w:p>
                <w:p w14:paraId="49555302" w14:textId="77777777" w:rsidR="00616FF4" w:rsidRPr="005A7E57" w:rsidRDefault="00616FF4" w:rsidP="00616FF4">
                  <w:pPr>
                    <w:pStyle w:val="GraphicElement"/>
                  </w:pPr>
                  <w:r>
                    <mc:AlternateContent>
                      <mc:Choice Requires="wps">
                        <w:drawing>
                          <wp:inline distT="0" distB="0" distL="0" distR="0" wp14:anchorId="792F686E" wp14:editId="2AC63029">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F020F0"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695E5BBA" w14:textId="673D5F71" w:rsidR="00463463" w:rsidRPr="005152F2" w:rsidRDefault="009C4B4E" w:rsidP="00463463">
                  <w:r>
                    <w:t>HTML5, CSS3, SASS, JavaScript, jQuery, Bootstrap, Responsive Design, React.js,</w:t>
                  </w:r>
                  <w:r w:rsidR="00B22541">
                    <w:t xml:space="preserve"> Npm, Yarn, Gulp, Git, GitHub,</w:t>
                  </w:r>
                  <w:r>
                    <w:t xml:space="preserve"> Python, Node.js, Express.js, Postman, Heroku, AWS S3, Firebase,</w:t>
                  </w:r>
                  <w:r w:rsidR="00B22541">
                    <w:t xml:space="preserve"> MySQL,</w:t>
                  </w:r>
                  <w:bookmarkStart w:id="0" w:name="_GoBack"/>
                  <w:bookmarkEnd w:id="0"/>
                  <w:r>
                    <w:t xml:space="preserve"> and MongoDB.</w:t>
                  </w:r>
                </w:p>
              </w:tc>
            </w:tr>
          </w:tbl>
          <w:p w14:paraId="4E4EAE0E" w14:textId="77777777" w:rsidR="00B93310" w:rsidRPr="005152F2" w:rsidRDefault="00B93310" w:rsidP="003856C9"/>
        </w:tc>
        <w:tc>
          <w:tcPr>
            <w:tcW w:w="723" w:type="dxa"/>
          </w:tcPr>
          <w:p w14:paraId="3B783DC1" w14:textId="77777777"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14:paraId="63794254" w14:textId="77777777" w:rsidTr="004229B6">
              <w:trPr>
                <w:trHeight w:val="2250"/>
              </w:trPr>
              <w:tc>
                <w:tcPr>
                  <w:tcW w:w="5191" w:type="dxa"/>
                  <w:tcMar>
                    <w:left w:w="115" w:type="dxa"/>
                    <w:bottom w:w="374" w:type="dxa"/>
                    <w:right w:w="115" w:type="dxa"/>
                  </w:tcMar>
                </w:tcPr>
                <w:p w14:paraId="0EE5F9D2" w14:textId="77777777" w:rsidR="008F6337" w:rsidRPr="005152F2" w:rsidRDefault="006B3D11" w:rsidP="008F6337">
                  <w:pPr>
                    <w:pStyle w:val="Heading2"/>
                  </w:pPr>
                  <w:sdt>
                    <w:sdtPr>
                      <w:alias w:val="Experience:"/>
                      <w:tag w:val="Experience:"/>
                      <w:id w:val="1217937480"/>
                      <w:placeholder>
                        <w:docPart w:val="AE7B6A07C983C946B2F7964D27855B8E"/>
                      </w:placeholder>
                      <w:temporary/>
                      <w:showingPlcHdr/>
                      <w15:appearance w15:val="hidden"/>
                    </w:sdtPr>
                    <w:sdtEndPr/>
                    <w:sdtContent>
                      <w:r w:rsidR="003053D9" w:rsidRPr="005152F2">
                        <w:t>Experience</w:t>
                      </w:r>
                    </w:sdtContent>
                  </w:sdt>
                </w:p>
                <w:p w14:paraId="27ADA590" w14:textId="77777777" w:rsidR="008F6337" w:rsidRPr="0043426C" w:rsidRDefault="00B86034" w:rsidP="002B3890">
                  <w:pPr>
                    <w:pStyle w:val="Heading4"/>
                  </w:pPr>
                  <w:r>
                    <w:t>Loan Opener – Fairway Independent Mortgage Corporation</w:t>
                  </w:r>
                </w:p>
                <w:p w14:paraId="4BB54899" w14:textId="77777777" w:rsidR="008F6337" w:rsidRPr="005152F2" w:rsidRDefault="00B86034" w:rsidP="008F6337">
                  <w:pPr>
                    <w:pStyle w:val="Heading5"/>
                  </w:pPr>
                  <w:r>
                    <w:t>FEB 2018 – JAN 2019</w:t>
                  </w:r>
                </w:p>
                <w:p w14:paraId="04AEF3C5" w14:textId="77777777" w:rsidR="00B86034" w:rsidRPr="00333CD3" w:rsidRDefault="00B86034" w:rsidP="00B86034">
                  <w:r>
                    <w:t>Learning new software, inputting loan applications, running credit reports while simultaneously making phone calls, ordering verification of employment, and maintaining a excel tracking sheet.</w:t>
                  </w:r>
                </w:p>
                <w:p w14:paraId="46CA8C68" w14:textId="77777777" w:rsidR="008F6337" w:rsidRDefault="008F6337" w:rsidP="00B86034"/>
              </w:tc>
            </w:tr>
            <w:tr w:rsidR="008F6337" w14:paraId="4FAA879F" w14:textId="77777777" w:rsidTr="00396369">
              <w:trPr>
                <w:trHeight w:val="3672"/>
              </w:trPr>
              <w:tc>
                <w:tcPr>
                  <w:tcW w:w="5191" w:type="dxa"/>
                  <w:tcMar>
                    <w:left w:w="115" w:type="dxa"/>
                    <w:bottom w:w="374" w:type="dxa"/>
                    <w:right w:w="115" w:type="dxa"/>
                  </w:tcMar>
                </w:tcPr>
                <w:p w14:paraId="3DF27478" w14:textId="77777777" w:rsidR="008F6337" w:rsidRPr="005152F2" w:rsidRDefault="006B3D11" w:rsidP="008F6337">
                  <w:pPr>
                    <w:pStyle w:val="Heading2"/>
                  </w:pPr>
                  <w:sdt>
                    <w:sdtPr>
                      <w:alias w:val="Education:"/>
                      <w:tag w:val="Education:"/>
                      <w:id w:val="1349516922"/>
                      <w:placeholder>
                        <w:docPart w:val="4BE27AA04B30A24AA3B1024CDB97E939"/>
                      </w:placeholder>
                      <w:temporary/>
                      <w:showingPlcHdr/>
                      <w15:appearance w15:val="hidden"/>
                    </w:sdtPr>
                    <w:sdtEndPr/>
                    <w:sdtContent>
                      <w:r w:rsidR="003053D9" w:rsidRPr="005152F2">
                        <w:t>Education</w:t>
                      </w:r>
                    </w:sdtContent>
                  </w:sdt>
                </w:p>
                <w:p w14:paraId="196B0546" w14:textId="77777777" w:rsidR="007B2F5C" w:rsidRPr="0043426C" w:rsidRDefault="00B86034" w:rsidP="002B3890">
                  <w:pPr>
                    <w:pStyle w:val="Heading4"/>
                  </w:pPr>
                  <w:r>
                    <w:t>High School Diploma - 2016</w:t>
                  </w:r>
                </w:p>
                <w:p w14:paraId="39B61490" w14:textId="17CDA80D" w:rsidR="00B86034" w:rsidRDefault="00B86034" w:rsidP="00B86034">
                  <w:pPr>
                    <w:pStyle w:val="Heading5"/>
                  </w:pPr>
                  <w:r>
                    <w:t>Redwood Christian High School</w:t>
                  </w:r>
                </w:p>
                <w:p w14:paraId="47B4A67B" w14:textId="77777777" w:rsidR="007A1519" w:rsidRPr="007A1519" w:rsidRDefault="007A1519" w:rsidP="007A1519"/>
                <w:p w14:paraId="193FB2C1" w14:textId="77777777" w:rsidR="00B86034" w:rsidRPr="0043426C" w:rsidRDefault="00E50CDA" w:rsidP="00B86034">
                  <w:pPr>
                    <w:pStyle w:val="Heading4"/>
                  </w:pPr>
                  <w:r>
                    <w:t>Certificate - 2019</w:t>
                  </w:r>
                </w:p>
                <w:p w14:paraId="4BCA1921" w14:textId="77777777" w:rsidR="00B86034" w:rsidRDefault="00E50CDA" w:rsidP="006242C8">
                  <w:pPr>
                    <w:pStyle w:val="Heading5"/>
                  </w:pPr>
                  <w:r>
                    <w:t>UC Berkeley Coding Boot Camp</w:t>
                  </w:r>
                </w:p>
                <w:p w14:paraId="3BB952CE" w14:textId="1FF92E3E" w:rsidR="009F3B65" w:rsidRPr="009F3B65" w:rsidRDefault="009F49F3" w:rsidP="009F49F3">
                  <w:r>
                    <w:rPr>
                      <w:rFonts w:ascii="Helvetica Neue" w:hAnsi="Helvetica Neue"/>
                      <w:sz w:val="21"/>
                      <w:szCs w:val="21"/>
                      <w:shd w:val="clear" w:color="auto" w:fill="FFFFFF"/>
                    </w:rPr>
                    <w:t>A 3-month full-time coding boot-camp where I learned about Full Stack Web Development and the MERN Stack. My front-end(client-side) skills consist of HTML5, CSS3, SASS, JavaScript, Bootstrap, jQuery, React.js, Responsive Design, npm, or yarn as my package manager, Gulp to compile my front-end files for production, and Git as my version control system. While my back-end(server-side) skills consist of Node.js and Python as my programming language, Express.js as my server, Postman for creating my APIs, MongoDB, Firebase, or MySQL as my database, and Heroku or S3 for deployment.</w:t>
                  </w:r>
                </w:p>
              </w:tc>
            </w:tr>
            <w:tr w:rsidR="008F6337" w14:paraId="13692C7E" w14:textId="77777777" w:rsidTr="00B85871">
              <w:tc>
                <w:tcPr>
                  <w:tcW w:w="5191" w:type="dxa"/>
                </w:tcPr>
                <w:p w14:paraId="5C21AFFC" w14:textId="77777777" w:rsidR="008F6337" w:rsidRDefault="008F6337" w:rsidP="00B86034">
                  <w:pPr>
                    <w:jc w:val="both"/>
                  </w:pPr>
                </w:p>
              </w:tc>
            </w:tr>
          </w:tbl>
          <w:p w14:paraId="44DC9E5D" w14:textId="77777777" w:rsidR="008F6337" w:rsidRPr="005152F2" w:rsidRDefault="008F6337" w:rsidP="003856C9"/>
        </w:tc>
      </w:tr>
    </w:tbl>
    <w:p w14:paraId="3F213AFE" w14:textId="77777777" w:rsidR="00E941EF" w:rsidRDefault="00E941EF" w:rsidP="0019561F">
      <w:pPr>
        <w:pStyle w:val="NoSpacing"/>
      </w:pPr>
    </w:p>
    <w:sectPr w:rsidR="00E941EF"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AA0FA" w14:textId="77777777" w:rsidR="006B3D11" w:rsidRDefault="006B3D11" w:rsidP="003856C9">
      <w:pPr>
        <w:spacing w:after="0" w:line="240" w:lineRule="auto"/>
      </w:pPr>
      <w:r>
        <w:separator/>
      </w:r>
    </w:p>
  </w:endnote>
  <w:endnote w:type="continuationSeparator" w:id="0">
    <w:p w14:paraId="5EA56826" w14:textId="77777777" w:rsidR="006B3D11" w:rsidRDefault="006B3D11"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C48A3"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28D36F2A" wp14:editId="525C6A16">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6DD75A4"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49FAF"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6FAB862B" wp14:editId="2247181C">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BCFCAFA"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8DA49" w14:textId="77777777" w:rsidR="006B3D11" w:rsidRDefault="006B3D11" w:rsidP="003856C9">
      <w:pPr>
        <w:spacing w:after="0" w:line="240" w:lineRule="auto"/>
      </w:pPr>
      <w:r>
        <w:separator/>
      </w:r>
    </w:p>
  </w:footnote>
  <w:footnote w:type="continuationSeparator" w:id="0">
    <w:p w14:paraId="5EB6D971" w14:textId="77777777" w:rsidR="006B3D11" w:rsidRDefault="006B3D11"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8D29"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28277E33" wp14:editId="0E2126A0">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9F4711E"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C355E"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3E5EA0F0" wp14:editId="4F50F3F3">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7073AF26"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34"/>
    <w:rsid w:val="00052BE1"/>
    <w:rsid w:val="0007412A"/>
    <w:rsid w:val="0010199E"/>
    <w:rsid w:val="001765FE"/>
    <w:rsid w:val="0019561F"/>
    <w:rsid w:val="001B32D2"/>
    <w:rsid w:val="00277C8E"/>
    <w:rsid w:val="00293B83"/>
    <w:rsid w:val="002A3621"/>
    <w:rsid w:val="002B3890"/>
    <w:rsid w:val="002B7747"/>
    <w:rsid w:val="002C77B9"/>
    <w:rsid w:val="002F485A"/>
    <w:rsid w:val="003053D9"/>
    <w:rsid w:val="003856C9"/>
    <w:rsid w:val="00396369"/>
    <w:rsid w:val="003D3C1F"/>
    <w:rsid w:val="003F4D31"/>
    <w:rsid w:val="004229B6"/>
    <w:rsid w:val="0043426C"/>
    <w:rsid w:val="00441EB9"/>
    <w:rsid w:val="00463463"/>
    <w:rsid w:val="00473EF8"/>
    <w:rsid w:val="004760E5"/>
    <w:rsid w:val="004D22BB"/>
    <w:rsid w:val="005152F2"/>
    <w:rsid w:val="00534E4E"/>
    <w:rsid w:val="00551D35"/>
    <w:rsid w:val="00557019"/>
    <w:rsid w:val="005674AC"/>
    <w:rsid w:val="005A1E51"/>
    <w:rsid w:val="005A7E57"/>
    <w:rsid w:val="00616FF4"/>
    <w:rsid w:val="006242C8"/>
    <w:rsid w:val="0065164F"/>
    <w:rsid w:val="006A3CE7"/>
    <w:rsid w:val="006B3D11"/>
    <w:rsid w:val="006D1798"/>
    <w:rsid w:val="00743379"/>
    <w:rsid w:val="007803B7"/>
    <w:rsid w:val="007A1519"/>
    <w:rsid w:val="007B2F5C"/>
    <w:rsid w:val="007C5F05"/>
    <w:rsid w:val="00832043"/>
    <w:rsid w:val="00832F81"/>
    <w:rsid w:val="008C7CA2"/>
    <w:rsid w:val="008F6337"/>
    <w:rsid w:val="009C4B4E"/>
    <w:rsid w:val="009F3B65"/>
    <w:rsid w:val="009F49F3"/>
    <w:rsid w:val="00A004C0"/>
    <w:rsid w:val="00A01FBF"/>
    <w:rsid w:val="00A42F91"/>
    <w:rsid w:val="00AF1258"/>
    <w:rsid w:val="00B01E52"/>
    <w:rsid w:val="00B22541"/>
    <w:rsid w:val="00B550FC"/>
    <w:rsid w:val="00B85871"/>
    <w:rsid w:val="00B86034"/>
    <w:rsid w:val="00B93310"/>
    <w:rsid w:val="00BC1F18"/>
    <w:rsid w:val="00BD2E58"/>
    <w:rsid w:val="00BF6BAB"/>
    <w:rsid w:val="00C007A5"/>
    <w:rsid w:val="00C4403A"/>
    <w:rsid w:val="00CE6306"/>
    <w:rsid w:val="00D11C4D"/>
    <w:rsid w:val="00D5067A"/>
    <w:rsid w:val="00D60F16"/>
    <w:rsid w:val="00D8500D"/>
    <w:rsid w:val="00DC79BB"/>
    <w:rsid w:val="00E34D58"/>
    <w:rsid w:val="00E45E5C"/>
    <w:rsid w:val="00E50CDA"/>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B5CE"/>
  <w15:chartTrackingRefBased/>
  <w15:docId w15:val="{2F62EE14-9EB8-5B40-8041-CE5EE9B8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B86034"/>
    <w:rPr>
      <w:color w:val="0563C1" w:themeColor="hyperlink"/>
      <w:u w:val="single"/>
    </w:rPr>
  </w:style>
  <w:style w:type="character" w:styleId="UnresolvedMention">
    <w:name w:val="Unresolved Mention"/>
    <w:basedOn w:val="DefaultParagraphFont"/>
    <w:uiPriority w:val="99"/>
    <w:semiHidden/>
    <w:unhideWhenUsed/>
    <w:rsid w:val="00B86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68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jesus-portfolio.s3-us-west-2.amazonaws.com/build/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jesus-lopez-357002a1"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us/Library/Containers/com.microsoft.Word/Data/Library/Application%20Support/Microsoft/Office/16.0/DTS/en-US%7bC35B4C27-5AEA-B641-A5BA-9C374B6A5F22%7d/%7b002371AA-27CF-2C4B-B9A6-7F45BEDDA80E%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53347E74343849A4F26140BEA44E55"/>
        <w:category>
          <w:name w:val="General"/>
          <w:gallery w:val="placeholder"/>
        </w:category>
        <w:types>
          <w:type w:val="bbPlcHdr"/>
        </w:types>
        <w:behaviors>
          <w:behavior w:val="content"/>
        </w:behaviors>
        <w:guid w:val="{DED66937-E690-A94F-AB9F-52A792EEC1F4}"/>
      </w:docPartPr>
      <w:docPartBody>
        <w:p w:rsidR="00A660EF" w:rsidRDefault="00881CC1">
          <w:pPr>
            <w:pStyle w:val="0C53347E74343849A4F26140BEA44E55"/>
          </w:pPr>
          <w:r w:rsidRPr="005152F2">
            <w:t>Your Name</w:t>
          </w:r>
        </w:p>
      </w:docPartBody>
    </w:docPart>
    <w:docPart>
      <w:docPartPr>
        <w:name w:val="5BBE3C3C5882DC4B8DDA07106E460FA7"/>
        <w:category>
          <w:name w:val="General"/>
          <w:gallery w:val="placeholder"/>
        </w:category>
        <w:types>
          <w:type w:val="bbPlcHdr"/>
        </w:types>
        <w:behaviors>
          <w:behavior w:val="content"/>
        </w:behaviors>
        <w:guid w:val="{9E535CAB-3800-6343-BE46-E7F712B010B5}"/>
      </w:docPartPr>
      <w:docPartBody>
        <w:p w:rsidR="00A660EF" w:rsidRDefault="00881CC1">
          <w:pPr>
            <w:pStyle w:val="5BBE3C3C5882DC4B8DDA07106E460FA7"/>
          </w:pPr>
          <w:r>
            <w:t>Objective</w:t>
          </w:r>
        </w:p>
      </w:docPartBody>
    </w:docPart>
    <w:docPart>
      <w:docPartPr>
        <w:name w:val="1C859CB8C9629F499C8459666A61DB95"/>
        <w:category>
          <w:name w:val="General"/>
          <w:gallery w:val="placeholder"/>
        </w:category>
        <w:types>
          <w:type w:val="bbPlcHdr"/>
        </w:types>
        <w:behaviors>
          <w:behavior w:val="content"/>
        </w:behaviors>
        <w:guid w:val="{161D3959-6FF4-F046-880B-ED43B7D9FBF0}"/>
      </w:docPartPr>
      <w:docPartBody>
        <w:p w:rsidR="00A660EF" w:rsidRDefault="00881CC1">
          <w:pPr>
            <w:pStyle w:val="1C859CB8C9629F499C8459666A61DB95"/>
          </w:pPr>
          <w:r>
            <w:t>Skills</w:t>
          </w:r>
        </w:p>
      </w:docPartBody>
    </w:docPart>
    <w:docPart>
      <w:docPartPr>
        <w:name w:val="AE7B6A07C983C946B2F7964D27855B8E"/>
        <w:category>
          <w:name w:val="General"/>
          <w:gallery w:val="placeholder"/>
        </w:category>
        <w:types>
          <w:type w:val="bbPlcHdr"/>
        </w:types>
        <w:behaviors>
          <w:behavior w:val="content"/>
        </w:behaviors>
        <w:guid w:val="{339C319C-C4D7-6949-9930-8F22731BA147}"/>
      </w:docPartPr>
      <w:docPartBody>
        <w:p w:rsidR="00A660EF" w:rsidRDefault="00881CC1">
          <w:pPr>
            <w:pStyle w:val="AE7B6A07C983C946B2F7964D27855B8E"/>
          </w:pPr>
          <w:r w:rsidRPr="005152F2">
            <w:t>Experience</w:t>
          </w:r>
        </w:p>
      </w:docPartBody>
    </w:docPart>
    <w:docPart>
      <w:docPartPr>
        <w:name w:val="4BE27AA04B30A24AA3B1024CDB97E939"/>
        <w:category>
          <w:name w:val="General"/>
          <w:gallery w:val="placeholder"/>
        </w:category>
        <w:types>
          <w:type w:val="bbPlcHdr"/>
        </w:types>
        <w:behaviors>
          <w:behavior w:val="content"/>
        </w:behaviors>
        <w:guid w:val="{1093AD1B-8539-E744-AACD-7984D9F4F327}"/>
      </w:docPartPr>
      <w:docPartBody>
        <w:p w:rsidR="00A660EF" w:rsidRDefault="00881CC1">
          <w:pPr>
            <w:pStyle w:val="4BE27AA04B30A24AA3B1024CDB97E939"/>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25"/>
    <w:rsid w:val="003F1425"/>
    <w:rsid w:val="00463598"/>
    <w:rsid w:val="005F13CE"/>
    <w:rsid w:val="00881CC1"/>
    <w:rsid w:val="00993994"/>
    <w:rsid w:val="00A660EF"/>
    <w:rsid w:val="00DA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53347E74343849A4F26140BEA44E55">
    <w:name w:val="0C53347E74343849A4F26140BEA44E55"/>
  </w:style>
  <w:style w:type="paragraph" w:customStyle="1" w:styleId="529DBC4441D9AC489C1F3AA3792C2516">
    <w:name w:val="529DBC4441D9AC489C1F3AA3792C2516"/>
  </w:style>
  <w:style w:type="paragraph" w:customStyle="1" w:styleId="E708111E93B3CD45BD7119FCFB0C89C6">
    <w:name w:val="E708111E93B3CD45BD7119FCFB0C89C6"/>
  </w:style>
  <w:style w:type="paragraph" w:customStyle="1" w:styleId="C9453A3FFD68C347B96A1AA9E6DA4BEA">
    <w:name w:val="C9453A3FFD68C347B96A1AA9E6DA4BEA"/>
  </w:style>
  <w:style w:type="paragraph" w:customStyle="1" w:styleId="7F70308F244E224DB9708FAD7CB723E6">
    <w:name w:val="7F70308F244E224DB9708FAD7CB723E6"/>
  </w:style>
  <w:style w:type="paragraph" w:customStyle="1" w:styleId="5BBE3C3C5882DC4B8DDA07106E460FA7">
    <w:name w:val="5BBE3C3C5882DC4B8DDA07106E460FA7"/>
  </w:style>
  <w:style w:type="paragraph" w:customStyle="1" w:styleId="6276A33989B31B4C96D91E8E2D32D483">
    <w:name w:val="6276A33989B31B4C96D91E8E2D32D483"/>
  </w:style>
  <w:style w:type="paragraph" w:customStyle="1" w:styleId="1C859CB8C9629F499C8459666A61DB95">
    <w:name w:val="1C859CB8C9629F499C8459666A61DB95"/>
  </w:style>
  <w:style w:type="paragraph" w:customStyle="1" w:styleId="7B8370B431FC4F4EBA4369D7FDE04A45">
    <w:name w:val="7B8370B431FC4F4EBA4369D7FDE04A45"/>
  </w:style>
  <w:style w:type="paragraph" w:customStyle="1" w:styleId="AE7B6A07C983C946B2F7964D27855B8E">
    <w:name w:val="AE7B6A07C983C946B2F7964D27855B8E"/>
  </w:style>
  <w:style w:type="paragraph" w:customStyle="1" w:styleId="5A40B450E466514D9A513158687EBBC8">
    <w:name w:val="5A40B450E466514D9A513158687EBBC8"/>
  </w:style>
  <w:style w:type="paragraph" w:customStyle="1" w:styleId="AB6FDA02A69F244A9E9E21A67DEB013C">
    <w:name w:val="AB6FDA02A69F244A9E9E21A67DEB013C"/>
  </w:style>
  <w:style w:type="paragraph" w:customStyle="1" w:styleId="93674E9705C8764BAB2E05F8D4713751">
    <w:name w:val="93674E9705C8764BAB2E05F8D4713751"/>
  </w:style>
  <w:style w:type="paragraph" w:customStyle="1" w:styleId="A1DCB582FAE1F04D943F768F1ABB6213">
    <w:name w:val="A1DCB582FAE1F04D943F768F1ABB6213"/>
  </w:style>
  <w:style w:type="paragraph" w:customStyle="1" w:styleId="E40AC04D3404C340BA05E24F2C57494F">
    <w:name w:val="E40AC04D3404C340BA05E24F2C57494F"/>
  </w:style>
  <w:style w:type="paragraph" w:customStyle="1" w:styleId="317449F083D46D4AA278FE8A96A06BB9">
    <w:name w:val="317449F083D46D4AA278FE8A96A06BB9"/>
  </w:style>
  <w:style w:type="paragraph" w:customStyle="1" w:styleId="4BE27AA04B30A24AA3B1024CDB97E939">
    <w:name w:val="4BE27AA04B30A24AA3B1024CDB97E939"/>
  </w:style>
  <w:style w:type="paragraph" w:customStyle="1" w:styleId="4B2B3AB63E7A3848BDE2B6296D375A72">
    <w:name w:val="4B2B3AB63E7A3848BDE2B6296D375A72"/>
  </w:style>
  <w:style w:type="paragraph" w:customStyle="1" w:styleId="756B2D2B3795A34F8F5C066E5FC7887D">
    <w:name w:val="756B2D2B3795A34F8F5C066E5FC7887D"/>
  </w:style>
  <w:style w:type="paragraph" w:customStyle="1" w:styleId="94E1C954A15D24478C4B665EA99663CC">
    <w:name w:val="94E1C954A15D24478C4B665EA99663CC"/>
  </w:style>
  <w:style w:type="paragraph" w:customStyle="1" w:styleId="CF26E25F97969E4CADD2807204BC3B3C">
    <w:name w:val="CF26E25F97969E4CADD2807204BC3B3C"/>
  </w:style>
  <w:style w:type="paragraph" w:customStyle="1" w:styleId="16E19F819F0A674FA8397AC0546A65CF">
    <w:name w:val="16E19F819F0A674FA8397AC0546A65CF"/>
  </w:style>
  <w:style w:type="paragraph" w:customStyle="1" w:styleId="9E6A2E3177D6164CB5ED55A69A1321AC">
    <w:name w:val="9E6A2E3177D6164CB5ED55A69A1321AC"/>
    <w:rsid w:val="003F1425"/>
  </w:style>
  <w:style w:type="paragraph" w:customStyle="1" w:styleId="19888619E9F6C044B193AD390F6A4CF4">
    <w:name w:val="19888619E9F6C044B193AD390F6A4CF4"/>
    <w:rsid w:val="003F1425"/>
  </w:style>
  <w:style w:type="paragraph" w:customStyle="1" w:styleId="720CFC3FE569C242969C631AB788F7E7">
    <w:name w:val="720CFC3FE569C242969C631AB788F7E7"/>
    <w:rsid w:val="003F1425"/>
  </w:style>
  <w:style w:type="paragraph" w:customStyle="1" w:styleId="8EAFA8A822F84B4A9772A83FDFBFFA6D">
    <w:name w:val="8EAFA8A822F84B4A9772A83FDFBFFA6D"/>
    <w:rsid w:val="003F1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146</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Lopez</dc:creator>
  <cp:keywords/>
  <dc:description/>
  <cp:lastModifiedBy>Jesus Lopez</cp:lastModifiedBy>
  <cp:revision>6</cp:revision>
  <dcterms:created xsi:type="dcterms:W3CDTF">2020-09-01T18:40:00Z</dcterms:created>
  <dcterms:modified xsi:type="dcterms:W3CDTF">2020-09-03T16:55:00Z</dcterms:modified>
</cp:coreProperties>
</file>